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725" w:hanging="1620"/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2221865</wp:posOffset>
                </wp:positionV>
                <wp:extent cx="2898140" cy="1395095"/>
                <wp:effectExtent l="0" t="0" r="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183" cy="13948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instrText xml:space="preserve"> MERGEFIELD ДГ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t>«Д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72"/>
                                <w:szCs w:val="7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72"/>
                                <w:szCs w:val="72"/>
                                <w:lang w:val="vi-VN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t>Г»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2"/>
                                <w:szCs w:val="42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2"/>
                                <w:szCs w:val="42"/>
                              </w:rPr>
                              <w:instrText xml:space="preserve"> MERGEFIELD Степень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2"/>
                                <w:szCs w:val="4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2"/>
                                <w:szCs w:val="42"/>
                              </w:rPr>
                              <w:t>«Степень»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2"/>
                                <w:szCs w:val="4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6" o:spt="202" type="#_x0000_t202" style="position:absolute;left:0pt;margin-left:105.3pt;margin-top:174.95pt;height:109.85pt;width:228.2pt;z-index:251661312;mso-width-relative:page;mso-height-relative:page;" fillcolor="#FFFFFF [3212]" filled="t" stroked="f" coordsize="21600,21600" o:gfxdata="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aepR11gAA&#10;AAsBAAAPAAAAAAAAAAEAIAAAACIAAABkcnMvZG93bnJldi54bWxQSwECFAAUAAAACACHTuJAXWlJ&#10;nVkCAACVBAAADgAAAAAAAAABACAAAAAl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instrText xml:space="preserve"> MERGEFIELD ДГ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t>«Д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72"/>
                          <w:szCs w:val="72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72"/>
                          <w:szCs w:val="72"/>
                          <w:lang w:val="vi-VN"/>
                        </w:rPr>
                        <w:t xml:space="preserve">/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t>Г»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fldChar w:fldCharType="end"/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2"/>
                          <w:szCs w:val="42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2"/>
                          <w:szCs w:val="42"/>
                        </w:rPr>
                        <w:instrText xml:space="preserve"> MERGEFIELD Степень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2"/>
                          <w:szCs w:val="4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2"/>
                          <w:szCs w:val="42"/>
                        </w:rPr>
                        <w:t>«Степень»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2"/>
                          <w:szCs w:val="4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5120005</wp:posOffset>
                </wp:positionV>
                <wp:extent cx="1854200" cy="4445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instrText xml:space="preserve"> MERGEFIELD ПУ </w:instrTex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«П</w:t>
                            </w:r>
                            <w:r>
                              <w:rPr>
                                <w:rFonts w:hint="default" w:ascii="Arial" w:hAnsi="Arial" w:cs="Arial"/>
                                <w:sz w:val="40"/>
                                <w:szCs w:val="40"/>
                                <w:lang w:val="vi-VN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У»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26" o:spt="202" type="#_x0000_t202" style="position:absolute;left:0pt;margin-left:61.95pt;margin-top:403.15pt;height:35pt;width:146pt;z-index:251660288;mso-width-relative:page;mso-height-relative:page;" fillcolor="#FFFFFF [3201]" filled="t" stroked="f" coordsize="21600,21600" o:gfxdata="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zannXVAAAACwEA&#10;AA8AAAAAAAAAAQAgAAAAIgAAAGRycy9kb3ducmV2LnhtbFBLAQIUABQAAAAIAIdO4kCggsZEVgIA&#10;AJQEAAAOAAAAAAAAAAEAIAAAACQ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instrText xml:space="preserve"> MERGEFIELD ПУ </w:instrTex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«П</w:t>
                      </w:r>
                      <w:r>
                        <w:rPr>
                          <w:rFonts w:hint="default" w:ascii="Arial" w:hAnsi="Arial" w:cs="Arial"/>
                          <w:sz w:val="40"/>
                          <w:szCs w:val="40"/>
                          <w:lang w:val="vi-VN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У»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4345305</wp:posOffset>
                </wp:positionV>
                <wp:extent cx="4102100" cy="5842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MERGEFIELD ФИ </w:instrTex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«ФИ»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left:55.95pt;margin-top:342.15pt;height:46pt;width:323pt;z-index:251659264;mso-width-relative:page;mso-height-relative:page;" fillcolor="#FFFFFF [3201]" filled="t" stroked="f" coordsize="21600,21600" o:gfxdata="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YrDHv1gAAAAsB&#10;AAAPAAAAAAAAAAEAIAAAACIAAABkcnMvZG93bnJldi54bWxQSwECFAAUAAAACACHTuJAaQrdb1YC&#10;AACUBAAADgAAAAAAAAABACAAAAAl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MERGEFIELD ФИ </w:instrTex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«ФИ»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7542530" cy="1028509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873" cy="105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357" w:right="851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attachedTemplate r:id="rId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20"/>
    <w:rsid w:val="005F6157"/>
    <w:rsid w:val="007B2CB9"/>
    <w:rsid w:val="009F6AE3"/>
    <w:rsid w:val="00A729C6"/>
    <w:rsid w:val="00A76765"/>
    <w:rsid w:val="00AE4610"/>
    <w:rsid w:val="00B3038A"/>
    <w:rsid w:val="00D52B3B"/>
    <w:rsid w:val="00D754BF"/>
    <w:rsid w:val="00DA457A"/>
    <w:rsid w:val="00F52E20"/>
    <w:rsid w:val="34C52142"/>
    <w:rsid w:val="72E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header"/>
    <w:basedOn w:val="1"/>
    <w:link w:val="6"/>
    <w:unhideWhenUsed/>
    <w:uiPriority w:val="99"/>
    <w:pPr>
      <w:tabs>
        <w:tab w:val="center" w:pos="4677"/>
        <w:tab w:val="right" w:pos="9355"/>
      </w:tabs>
    </w:pPr>
  </w:style>
  <w:style w:type="character" w:customStyle="1" w:styleId="6">
    <w:name w:val="Верхний колонтитул Знак"/>
    <w:basedOn w:val="2"/>
    <w:link w:val="5"/>
    <w:uiPriority w:val="99"/>
  </w:style>
  <w:style w:type="character" w:customStyle="1" w:styleId="7">
    <w:name w:val="Нижний колонтитул Знак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r\Desktop\&#1059;&#1053;&#1048;&#1042;&#1045;&#1056;\&#1048;&#1085;&#1092;&#1086;&#1088;&#1084;&#1072;&#1090;&#1080;&#1082;&#1072;\&#1051;&#1072;&#1073;&#1086;&#1088;&#1072;&#1090;&#1086;&#1088;&#1085;&#1072;&#1103;%201.1\P3170_&#1050;&#1054;&#1056;&#1071;&#1050;&#1048;&#1053;&#1045;&#1043;&#1054;&#1056;&#1057;&#1045;&#1056;&#1043;&#1045;&#1045;&#1042;&#1048;&#1063;_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44B042-DB86-8D41-9461-AFF3141CE9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P3170_КОРЯКИНЕГОРСЕРГЕЕВИЧ_шаблон.dotx</Template>
  <Pages>1</Pages>
  <Words>0</Words>
  <Characters>4</Characters>
  <Lines>1</Lines>
  <Paragraphs>1</Paragraphs>
  <TotalTime>25</TotalTime>
  <ScaleCrop>false</ScaleCrop>
  <LinksUpToDate>false</LinksUpToDate>
  <CharactersWithSpaces>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2021-09-08T18:17:00Z</dcterms:created>
  <dc:creator>Microsoft Office User</dc:creator>
  <cp:lastModifiedBy>asgat</cp:lastModifiedBy>
  <cp:lastPrinted>2021-09-08T11:20:00Z</cp:lastPrinted>
  <dcterms:modified xsi:type="dcterms:W3CDTF">2022-09-15T13:42:30Z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766E2AF9E53E4695A5665CBF61A0A722</vt:lpwstr>
  </property>
</Properties>
</file>